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A039E" w14:textId="77777777" w:rsidR="007B56E7" w:rsidRDefault="00712F61" w:rsidP="000E019B">
      <w:pPr>
        <w:pStyle w:val="Ttulo"/>
        <w:suppressAutoHyphens/>
        <w:jc w:val="left"/>
      </w:pPr>
      <w:r>
        <w:t>B2.</w:t>
      </w:r>
      <w:r w:rsidR="00922A51">
        <w:t>34</w:t>
      </w:r>
      <w:r w:rsidR="002B317E">
        <w:t>2</w:t>
      </w:r>
      <w:r w:rsidR="00922A51">
        <w:t xml:space="preserve"> </w:t>
      </w:r>
      <w:r w:rsidR="002B317E">
        <w:t>Trabajo Final de Master MIB-AD</w:t>
      </w:r>
      <w:r w:rsidR="00E016CB">
        <w:t xml:space="preserve">. </w:t>
      </w:r>
    </w:p>
    <w:p w14:paraId="7CD9873B" w14:textId="77777777" w:rsidR="000E019B" w:rsidRDefault="000E019B" w:rsidP="000E019B">
      <w:pPr>
        <w:pStyle w:val="Ttulo"/>
      </w:pPr>
      <w:r>
        <w:t xml:space="preserve">PEC 1 </w:t>
      </w:r>
      <w:r w:rsidR="002B317E">
        <w:t>–</w:t>
      </w:r>
      <w:r>
        <w:t xml:space="preserve"> </w:t>
      </w:r>
      <w:r w:rsidR="002B317E">
        <w:t>Propuesta Inicial</w:t>
      </w:r>
    </w:p>
    <w:p w14:paraId="4025E389" w14:textId="77777777" w:rsidR="007B56E7" w:rsidRDefault="007B56E7" w:rsidP="00E016CB">
      <w:pPr>
        <w:pStyle w:val="Ttulo"/>
      </w:pPr>
      <w:r>
        <w:t>A</w:t>
      </w:r>
      <w:r w:rsidR="00025ADB">
        <w:t>utor</w:t>
      </w:r>
      <w:r>
        <w:t xml:space="preserve">: Gabriel Kreplak. </w:t>
      </w:r>
    </w:p>
    <w:p w14:paraId="0896D76A" w14:textId="77777777" w:rsidR="00E016CB" w:rsidRDefault="007B56E7" w:rsidP="00E016CB">
      <w:pPr>
        <w:pStyle w:val="Ttulo"/>
      </w:pPr>
      <w:r>
        <w:t xml:space="preserve">Fecha: </w:t>
      </w:r>
      <w:r w:rsidR="00922A51">
        <w:t>Noviembre</w:t>
      </w:r>
      <w:r w:rsidR="003C39A9">
        <w:t xml:space="preserve"> 2017</w:t>
      </w:r>
      <w:r w:rsidR="00E016CB">
        <w:t>.</w:t>
      </w:r>
    </w:p>
    <w:p w14:paraId="1DD2AC6A" w14:textId="77777777" w:rsidR="006D5349" w:rsidRPr="00922A51" w:rsidRDefault="006D5349" w:rsidP="00FA39E4">
      <w:pPr>
        <w:rPr>
          <w:rFonts w:eastAsia="ＭＳ ゴシック"/>
        </w:rPr>
      </w:pPr>
    </w:p>
    <w:p w14:paraId="362D2D1C" w14:textId="77777777" w:rsidR="003107CA" w:rsidRPr="00922A51" w:rsidRDefault="003107CA" w:rsidP="00FA39E4">
      <w:pPr>
        <w:rPr>
          <w:rFonts w:eastAsia="ＭＳ ゴシック"/>
        </w:rPr>
      </w:pPr>
    </w:p>
    <w:p w14:paraId="7E285366" w14:textId="77777777" w:rsidR="003107CA" w:rsidRPr="00922A51" w:rsidRDefault="003107CA" w:rsidP="00FA39E4">
      <w:pPr>
        <w:rPr>
          <w:rFonts w:eastAsia="ＭＳ ゴシック"/>
        </w:rPr>
      </w:pPr>
    </w:p>
    <w:p w14:paraId="6C147427" w14:textId="77777777" w:rsidR="003107CA" w:rsidRPr="00922A51" w:rsidRDefault="003107CA" w:rsidP="00FA39E4">
      <w:pPr>
        <w:rPr>
          <w:rFonts w:eastAsia="ＭＳ ゴシック"/>
        </w:rPr>
      </w:pPr>
    </w:p>
    <w:p w14:paraId="67B8DEFF" w14:textId="77777777" w:rsidR="003107CA" w:rsidRPr="00922A51" w:rsidRDefault="003107CA" w:rsidP="00FA39E4">
      <w:pPr>
        <w:rPr>
          <w:rFonts w:eastAsia="ＭＳ ゴシック"/>
        </w:rPr>
      </w:pPr>
    </w:p>
    <w:p w14:paraId="3A4FCCF4" w14:textId="77777777" w:rsidR="003107CA" w:rsidRPr="00922A51" w:rsidRDefault="003107CA" w:rsidP="00FA39E4">
      <w:pPr>
        <w:rPr>
          <w:rFonts w:eastAsia="ＭＳ ゴシック"/>
        </w:rPr>
      </w:pPr>
    </w:p>
    <w:p w14:paraId="22769132" w14:textId="77777777" w:rsidR="003107CA" w:rsidRPr="00922A51" w:rsidRDefault="003107CA" w:rsidP="00FA39E4">
      <w:pPr>
        <w:rPr>
          <w:rFonts w:eastAsia="ＭＳ ゴシック"/>
        </w:rPr>
      </w:pPr>
    </w:p>
    <w:p w14:paraId="39ACFBDD" w14:textId="77777777" w:rsidR="003107CA" w:rsidRPr="00922A51" w:rsidRDefault="003107CA" w:rsidP="00FA39E4">
      <w:pPr>
        <w:rPr>
          <w:rFonts w:eastAsia="ＭＳ ゴシック"/>
        </w:rPr>
      </w:pPr>
    </w:p>
    <w:p w14:paraId="3C4718D0" w14:textId="77777777" w:rsidR="003107CA" w:rsidRPr="00922A51" w:rsidRDefault="003107CA" w:rsidP="00FA39E4">
      <w:pPr>
        <w:rPr>
          <w:rFonts w:eastAsia="ＭＳ ゴシック"/>
        </w:rPr>
      </w:pPr>
    </w:p>
    <w:p w14:paraId="0E8FC100" w14:textId="77777777" w:rsidR="003107CA" w:rsidRPr="00922A51" w:rsidRDefault="003107CA" w:rsidP="00FA39E4">
      <w:pPr>
        <w:rPr>
          <w:rFonts w:eastAsia="ＭＳ ゴシック"/>
        </w:rPr>
      </w:pPr>
    </w:p>
    <w:p w14:paraId="3BEBE3E2" w14:textId="77777777" w:rsidR="003107CA" w:rsidRPr="00922A51" w:rsidRDefault="003107CA" w:rsidP="00FA39E4">
      <w:pPr>
        <w:rPr>
          <w:rFonts w:eastAsia="ＭＳ ゴシック"/>
        </w:rPr>
      </w:pPr>
    </w:p>
    <w:p w14:paraId="6392287F" w14:textId="77777777" w:rsidR="00C00AFF" w:rsidRDefault="007B56E7" w:rsidP="00430213">
      <w:pPr>
        <w:pStyle w:val="Ttulodendice"/>
      </w:pPr>
      <w:r w:rsidRPr="00A800B3">
        <w:t>Contenido</w:t>
      </w:r>
    </w:p>
    <w:p w14:paraId="79287057" w14:textId="77777777" w:rsidR="00430213" w:rsidRPr="00922A51" w:rsidRDefault="00430213">
      <w:pPr>
        <w:pStyle w:val="TDC1"/>
        <w:tabs>
          <w:tab w:val="left" w:pos="352"/>
          <w:tab w:val="right" w:leader="dot" w:pos="8828"/>
        </w:tabs>
        <w:rPr>
          <w:rFonts w:ascii="Cambria" w:hAnsi="Cambria"/>
          <w:b w:val="0"/>
          <w:caps w:val="0"/>
          <w:noProof/>
          <w:sz w:val="24"/>
          <w:szCs w:val="24"/>
          <w:u w:val="none"/>
          <w:lang w:val="es-ES" w:eastAsia="ja-JP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noProof/>
        </w:rPr>
        <w:t>1</w:t>
      </w:r>
      <w:r w:rsidRPr="00922A51">
        <w:rPr>
          <w:rFonts w:ascii="Cambria" w:hAnsi="Cambria"/>
          <w:b w:val="0"/>
          <w:caps w:val="0"/>
          <w:noProof/>
          <w:sz w:val="24"/>
          <w:szCs w:val="24"/>
          <w:u w:val="none"/>
          <w:lang w:val="es-ES" w:eastAsia="ja-JP"/>
        </w:rPr>
        <w:tab/>
      </w:r>
      <w:r>
        <w:rPr>
          <w:noProof/>
        </w:rPr>
        <w:t>Definición del escenario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_Toc323376250 \h </w:instrText>
      </w:r>
      <w:r>
        <w:rPr>
          <w:noProof/>
        </w:rPr>
      </w:r>
      <w:r>
        <w:rPr>
          <w:noProof/>
        </w:rPr>
        <w:fldChar w:fldCharType="separate"/>
      </w:r>
      <w:r w:rsidR="002B317E">
        <w:rPr>
          <w:noProof/>
        </w:rPr>
        <w:t>2</w:t>
      </w:r>
      <w:r>
        <w:rPr>
          <w:noProof/>
        </w:rPr>
        <w:fldChar w:fldCharType="end"/>
      </w:r>
    </w:p>
    <w:p w14:paraId="1F6AC280" w14:textId="77777777" w:rsidR="00430213" w:rsidRPr="00922A51" w:rsidRDefault="00430213">
      <w:pPr>
        <w:pStyle w:val="TDC2"/>
        <w:tabs>
          <w:tab w:val="left" w:pos="522"/>
          <w:tab w:val="right" w:leader="dot" w:pos="8828"/>
        </w:tabs>
        <w:rPr>
          <w:rFonts w:ascii="Cambria" w:hAnsi="Cambria"/>
          <w:b w:val="0"/>
          <w:smallCaps w:val="0"/>
          <w:noProof/>
          <w:sz w:val="24"/>
          <w:szCs w:val="24"/>
          <w:lang w:val="es-ES" w:eastAsia="ja-JP"/>
        </w:rPr>
      </w:pPr>
      <w:r>
        <w:rPr>
          <w:noProof/>
        </w:rPr>
        <w:t>1.1</w:t>
      </w:r>
      <w:r w:rsidRPr="00922A51">
        <w:rPr>
          <w:rFonts w:ascii="Cambria" w:hAnsi="Cambria"/>
          <w:b w:val="0"/>
          <w:smallCaps w:val="0"/>
          <w:noProof/>
          <w:sz w:val="24"/>
          <w:szCs w:val="24"/>
          <w:lang w:val="es-ES" w:eastAsia="ja-JP"/>
        </w:rPr>
        <w:tab/>
      </w:r>
      <w:r>
        <w:rPr>
          <w:noProof/>
        </w:rPr>
        <w:t>Ejercicio 1. Descripción del escenario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_Toc323376251 \h </w:instrText>
      </w:r>
      <w:r>
        <w:rPr>
          <w:noProof/>
        </w:rPr>
      </w:r>
      <w:r>
        <w:rPr>
          <w:noProof/>
        </w:rPr>
        <w:fldChar w:fldCharType="separate"/>
      </w:r>
      <w:r w:rsidR="002B317E">
        <w:rPr>
          <w:noProof/>
        </w:rPr>
        <w:t>2</w:t>
      </w:r>
      <w:r>
        <w:rPr>
          <w:noProof/>
        </w:rPr>
        <w:fldChar w:fldCharType="end"/>
      </w:r>
    </w:p>
    <w:p w14:paraId="5DB47CF1" w14:textId="77777777" w:rsidR="00430213" w:rsidRPr="00430213" w:rsidRDefault="00430213" w:rsidP="00430213">
      <w:pPr>
        <w:pStyle w:val="TDC5"/>
      </w:pPr>
      <w:r>
        <w:fldChar w:fldCharType="end"/>
      </w:r>
    </w:p>
    <w:p w14:paraId="702A1E96" w14:textId="77777777" w:rsidR="002B317E" w:rsidRDefault="002B317E" w:rsidP="002B317E">
      <w:pPr>
        <w:pStyle w:val="Ttulo1"/>
      </w:pPr>
      <w:r>
        <w:lastRenderedPageBreak/>
        <w:t>Introducción</w:t>
      </w:r>
    </w:p>
    <w:p w14:paraId="1AE4560F" w14:textId="77777777" w:rsidR="00082E3E" w:rsidRPr="00082E3E" w:rsidRDefault="00082E3E" w:rsidP="00082E3E">
      <w:pPr>
        <w:rPr>
          <w:lang w:val="es-ES"/>
        </w:rPr>
      </w:pPr>
      <w:r w:rsidRPr="00082E3E">
        <w:rPr>
          <w:lang w:val="es-ES"/>
        </w:rPr>
        <w:t>El objetivo de la primera actividad (PEC1) es:</w:t>
      </w:r>
    </w:p>
    <w:p w14:paraId="44C630C6" w14:textId="77777777" w:rsidR="00082E3E" w:rsidRDefault="00082E3E" w:rsidP="00082E3E">
      <w:pPr>
        <w:rPr>
          <w:rFonts w:eastAsia="Times New Roman"/>
          <w:lang w:val="es-ES"/>
        </w:rPr>
      </w:pPr>
      <w:r w:rsidRPr="00082E3E">
        <w:rPr>
          <w:rFonts w:eastAsia="Times New Roman"/>
          <w:lang w:val="es-ES"/>
        </w:rPr>
        <w:t>Elaborar el plan de trabajo con la orientación y aprobación de la propuesta de trabajo por el consultor.</w:t>
      </w:r>
    </w:p>
    <w:p w14:paraId="024A0608" w14:textId="77777777" w:rsidR="00082E3E" w:rsidRPr="00082E3E" w:rsidRDefault="00082E3E" w:rsidP="00082E3E">
      <w:pPr>
        <w:rPr>
          <w:rFonts w:eastAsia="Times New Roman"/>
          <w:lang w:val="es-ES"/>
        </w:rPr>
      </w:pPr>
      <w:r w:rsidRPr="00082E3E">
        <w:rPr>
          <w:rFonts w:eastAsia="Times New Roman"/>
          <w:lang w:val="es-ES"/>
        </w:rPr>
        <w:t>Los objetivos del plan de trabajo son:</w:t>
      </w:r>
    </w:p>
    <w:p w14:paraId="6CD61C2C" w14:textId="77777777" w:rsidR="00082E3E" w:rsidRPr="00082E3E" w:rsidRDefault="00082E3E" w:rsidP="00082E3E">
      <w:pPr>
        <w:pStyle w:val="Prrafodelista"/>
        <w:numPr>
          <w:ilvl w:val="0"/>
          <w:numId w:val="29"/>
        </w:numPr>
        <w:rPr>
          <w:rFonts w:eastAsia="Times New Roman"/>
          <w:lang w:val="es-ES"/>
        </w:rPr>
      </w:pPr>
      <w:bookmarkStart w:id="0" w:name="_GoBack"/>
      <w:r w:rsidRPr="00082E3E">
        <w:rPr>
          <w:rFonts w:eastAsia="Times New Roman"/>
          <w:lang w:val="es-ES"/>
        </w:rPr>
        <w:t>Describir el problema que se pretende abordar en el proyecto.</w:t>
      </w:r>
    </w:p>
    <w:p w14:paraId="6D03B7D3" w14:textId="77777777" w:rsidR="00082E3E" w:rsidRPr="00082E3E" w:rsidRDefault="00082E3E" w:rsidP="00082E3E">
      <w:pPr>
        <w:pStyle w:val="Prrafodelista"/>
        <w:numPr>
          <w:ilvl w:val="0"/>
          <w:numId w:val="29"/>
        </w:numPr>
        <w:rPr>
          <w:rFonts w:eastAsia="Times New Roman"/>
          <w:lang w:val="es-ES"/>
        </w:rPr>
      </w:pPr>
      <w:r w:rsidRPr="00082E3E">
        <w:rPr>
          <w:rFonts w:eastAsia="Times New Roman"/>
          <w:lang w:val="es-ES"/>
        </w:rPr>
        <w:t>Describir el trabajo concreto que se realizará.</w:t>
      </w:r>
    </w:p>
    <w:p w14:paraId="42B00387" w14:textId="77777777" w:rsidR="00082E3E" w:rsidRPr="00082E3E" w:rsidRDefault="00082E3E" w:rsidP="00082E3E">
      <w:pPr>
        <w:pStyle w:val="Prrafodelista"/>
        <w:numPr>
          <w:ilvl w:val="0"/>
          <w:numId w:val="29"/>
        </w:numPr>
        <w:rPr>
          <w:rFonts w:eastAsia="Times New Roman"/>
          <w:lang w:val="es-ES"/>
        </w:rPr>
      </w:pPr>
      <w:r w:rsidRPr="00082E3E">
        <w:rPr>
          <w:rFonts w:eastAsia="Times New Roman"/>
          <w:lang w:val="es-ES"/>
        </w:rPr>
        <w:t>Indicar los objetivos a alcanzar en el proyecto.</w:t>
      </w:r>
    </w:p>
    <w:p w14:paraId="75841ED7" w14:textId="77777777" w:rsidR="00082E3E" w:rsidRPr="00082E3E" w:rsidRDefault="00082E3E" w:rsidP="00082E3E">
      <w:pPr>
        <w:pStyle w:val="Prrafodelista"/>
        <w:numPr>
          <w:ilvl w:val="0"/>
          <w:numId w:val="29"/>
        </w:numPr>
        <w:rPr>
          <w:rFonts w:eastAsia="Times New Roman"/>
          <w:lang w:val="es-ES"/>
        </w:rPr>
      </w:pPr>
      <w:r w:rsidRPr="00082E3E">
        <w:rPr>
          <w:rFonts w:eastAsia="Times New Roman"/>
          <w:lang w:val="es-ES"/>
        </w:rPr>
        <w:t>Descomponer el trabajo en tareas.</w:t>
      </w:r>
    </w:p>
    <w:p w14:paraId="68A02546" w14:textId="77777777" w:rsidR="00082E3E" w:rsidRPr="00082E3E" w:rsidRDefault="00082E3E" w:rsidP="00082E3E">
      <w:pPr>
        <w:pStyle w:val="Prrafodelista"/>
        <w:numPr>
          <w:ilvl w:val="0"/>
          <w:numId w:val="29"/>
        </w:numPr>
        <w:rPr>
          <w:rFonts w:eastAsia="Times New Roman"/>
          <w:lang w:val="es-ES"/>
        </w:rPr>
      </w:pPr>
      <w:r w:rsidRPr="00082E3E">
        <w:rPr>
          <w:rFonts w:eastAsia="Times New Roman"/>
          <w:lang w:val="es-ES"/>
        </w:rPr>
        <w:t>Planificar las tareas en hitos temporales.</w:t>
      </w:r>
    </w:p>
    <w:bookmarkEnd w:id="0"/>
    <w:p w14:paraId="62C2E258" w14:textId="77777777" w:rsidR="002B317E" w:rsidRDefault="002B317E" w:rsidP="002B317E">
      <w:pPr>
        <w:pStyle w:val="Ttulo2"/>
      </w:pPr>
      <w:r>
        <w:t>Contexto y justificación del trabajo</w:t>
      </w:r>
    </w:p>
    <w:p w14:paraId="697223BB" w14:textId="77777777" w:rsidR="002B317E" w:rsidRDefault="002B317E" w:rsidP="002B317E">
      <w:pPr>
        <w:pStyle w:val="Ttulo2"/>
      </w:pPr>
      <w:r>
        <w:t>Objetivos del trabajo: tanto objetivos de negocio como objetivos analíticos.</w:t>
      </w:r>
    </w:p>
    <w:p w14:paraId="5AD1AE00" w14:textId="77777777" w:rsidR="002B317E" w:rsidRDefault="002B317E" w:rsidP="002B317E">
      <w:pPr>
        <w:pStyle w:val="Ttulo2"/>
      </w:pPr>
      <w:r>
        <w:t>Enfoque y método seguido: Relación de pasos y tareas que vamos a realizar en nuestro proceso analítico.</w:t>
      </w:r>
    </w:p>
    <w:p w14:paraId="390D1383" w14:textId="77777777" w:rsidR="002B317E" w:rsidRDefault="002B317E" w:rsidP="002B317E">
      <w:pPr>
        <w:pStyle w:val="Ttulo2"/>
      </w:pPr>
      <w:r>
        <w:t>Planificación del trabajo</w:t>
      </w:r>
    </w:p>
    <w:p w14:paraId="45B25671" w14:textId="77777777" w:rsidR="002B317E" w:rsidRDefault="002B317E" w:rsidP="002B317E">
      <w:r>
        <w:t>Relación de fases del trabajo temporalizadas con sus correspondientes e</w:t>
      </w:r>
      <w:r>
        <w:t>n</w:t>
      </w:r>
      <w:r>
        <w:t>tregables PEC1, PEC2, PEC3 y presentación res</w:t>
      </w:r>
      <w:r>
        <w:t>u</w:t>
      </w:r>
      <w:r>
        <w:t>men.</w:t>
      </w:r>
    </w:p>
    <w:p w14:paraId="65AAFC53" w14:textId="77777777" w:rsidR="002B317E" w:rsidRDefault="002B317E" w:rsidP="002B317E">
      <w:pPr>
        <w:pStyle w:val="Ttulo1"/>
      </w:pPr>
      <w:r>
        <w:t>Estado del Arte</w:t>
      </w:r>
    </w:p>
    <w:p w14:paraId="6B9EDCBC" w14:textId="77777777" w:rsidR="002B317E" w:rsidRDefault="002B317E" w:rsidP="002B317E">
      <w:r>
        <w:t>Cómo afronta el marcado la problemática que tratamos de resolver.</w:t>
      </w:r>
    </w:p>
    <w:p w14:paraId="4886F74E" w14:textId="77777777" w:rsidR="002B317E" w:rsidRDefault="002B317E" w:rsidP="002B317E">
      <w:r>
        <w:t>Experiencias, fuentes, tendencias, nuevas ideas,</w:t>
      </w:r>
    </w:p>
    <w:sectPr w:rsidR="002B317E" w:rsidSect="006D5349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058F9A" w14:textId="77777777" w:rsidR="00082E3E" w:rsidRDefault="00082E3E" w:rsidP="006D5349">
      <w:pPr>
        <w:spacing w:before="0" w:after="0"/>
      </w:pPr>
      <w:r>
        <w:separator/>
      </w:r>
    </w:p>
  </w:endnote>
  <w:endnote w:type="continuationSeparator" w:id="0">
    <w:p w14:paraId="6A0271FC" w14:textId="77777777" w:rsidR="00082E3E" w:rsidRDefault="00082E3E" w:rsidP="006D53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D960F" w14:textId="77777777" w:rsidR="00082E3E" w:rsidRPr="003107CA" w:rsidRDefault="00082E3E">
    <w:pPr>
      <w:pStyle w:val="Piedepgina"/>
      <w:rPr>
        <w:sz w:val="18"/>
        <w:szCs w:val="18"/>
      </w:rPr>
    </w:pPr>
    <w:r w:rsidRPr="003107CA">
      <w:rPr>
        <w:sz w:val="18"/>
        <w:szCs w:val="18"/>
      </w:rPr>
      <w:fldChar w:fldCharType="begin"/>
    </w:r>
    <w:r w:rsidRPr="003107CA">
      <w:rPr>
        <w:sz w:val="18"/>
        <w:szCs w:val="18"/>
      </w:rPr>
      <w:instrText xml:space="preserve"> DATE \@ "d/M/yy" </w:instrText>
    </w:r>
    <w:r w:rsidRPr="003107CA">
      <w:rPr>
        <w:sz w:val="18"/>
        <w:szCs w:val="18"/>
      </w:rPr>
      <w:fldChar w:fldCharType="separate"/>
    </w:r>
    <w:r>
      <w:rPr>
        <w:noProof/>
        <w:sz w:val="18"/>
        <w:szCs w:val="18"/>
      </w:rPr>
      <w:t>3/11/17</w:t>
    </w:r>
    <w:r w:rsidRPr="003107CA">
      <w:rPr>
        <w:sz w:val="18"/>
        <w:szCs w:val="18"/>
      </w:rPr>
      <w:fldChar w:fldCharType="end"/>
    </w:r>
    <w:r w:rsidRPr="003107CA">
      <w:rPr>
        <w:sz w:val="18"/>
        <w:szCs w:val="18"/>
      </w:rPr>
      <w:tab/>
    </w:r>
    <w:r w:rsidRPr="003107CA">
      <w:rPr>
        <w:sz w:val="18"/>
        <w:szCs w:val="18"/>
      </w:rPr>
      <w:tab/>
      <w:t xml:space="preserve">Pag </w:t>
    </w:r>
    <w:r w:rsidRPr="003107CA">
      <w:rPr>
        <w:rStyle w:val="Nmerodepgina"/>
        <w:sz w:val="18"/>
        <w:szCs w:val="18"/>
      </w:rPr>
      <w:fldChar w:fldCharType="begin"/>
    </w:r>
    <w:r w:rsidRPr="003107CA">
      <w:rPr>
        <w:rStyle w:val="Nmerodepgina"/>
        <w:sz w:val="18"/>
        <w:szCs w:val="18"/>
      </w:rPr>
      <w:instrText xml:space="preserve"> PAGE </w:instrText>
    </w:r>
    <w:r w:rsidRPr="003107CA">
      <w:rPr>
        <w:rStyle w:val="Nmerodepgina"/>
        <w:sz w:val="18"/>
        <w:szCs w:val="18"/>
      </w:rPr>
      <w:fldChar w:fldCharType="separate"/>
    </w:r>
    <w:r w:rsidR="000B626F">
      <w:rPr>
        <w:rStyle w:val="Nmerodepgina"/>
        <w:noProof/>
        <w:sz w:val="18"/>
        <w:szCs w:val="18"/>
      </w:rPr>
      <w:t>2</w:t>
    </w:r>
    <w:r w:rsidRPr="003107CA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A5176" w14:textId="77777777" w:rsidR="00082E3E" w:rsidRDefault="00082E3E" w:rsidP="006D5349">
      <w:pPr>
        <w:spacing w:before="0" w:after="0"/>
      </w:pPr>
      <w:r>
        <w:separator/>
      </w:r>
    </w:p>
  </w:footnote>
  <w:footnote w:type="continuationSeparator" w:id="0">
    <w:p w14:paraId="4865EC6D" w14:textId="77777777" w:rsidR="00082E3E" w:rsidRDefault="00082E3E" w:rsidP="006D534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CA1AC" w14:textId="77777777" w:rsidR="00082E3E" w:rsidRPr="003107CA" w:rsidRDefault="00082E3E">
    <w:pPr>
      <w:pStyle w:val="Encabezado"/>
      <w:rPr>
        <w:sz w:val="18"/>
        <w:szCs w:val="18"/>
      </w:rPr>
    </w:pPr>
    <w:r w:rsidRPr="00922A51">
      <w:rPr>
        <w:sz w:val="18"/>
        <w:szCs w:val="18"/>
      </w:rPr>
      <w:t>B2.34</w:t>
    </w:r>
    <w:r>
      <w:rPr>
        <w:sz w:val="18"/>
        <w:szCs w:val="18"/>
      </w:rPr>
      <w:t>2</w:t>
    </w:r>
    <w:r w:rsidRPr="00922A51">
      <w:rPr>
        <w:sz w:val="18"/>
        <w:szCs w:val="18"/>
      </w:rPr>
      <w:t xml:space="preserve"> </w:t>
    </w:r>
    <w:r>
      <w:rPr>
        <w:sz w:val="18"/>
        <w:szCs w:val="18"/>
      </w:rPr>
      <w:t xml:space="preserve">Trabajo Final de Master. </w:t>
    </w:r>
    <w:r w:rsidRPr="003107CA">
      <w:rPr>
        <w:sz w:val="18"/>
        <w:szCs w:val="18"/>
      </w:rPr>
      <w:t>PEC1.</w:t>
    </w:r>
    <w:r w:rsidRPr="003107CA">
      <w:rPr>
        <w:sz w:val="18"/>
        <w:szCs w:val="18"/>
      </w:rPr>
      <w:tab/>
    </w:r>
    <w:r w:rsidRPr="003107CA">
      <w:rPr>
        <w:sz w:val="18"/>
        <w:szCs w:val="18"/>
      </w:rPr>
      <w:tab/>
      <w:t>Gabriel Kreplak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B2C88"/>
    <w:multiLevelType w:val="hybridMultilevel"/>
    <w:tmpl w:val="2B245B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637B53"/>
    <w:multiLevelType w:val="hybridMultilevel"/>
    <w:tmpl w:val="61B48EA6"/>
    <w:lvl w:ilvl="0" w:tplc="541E586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7280314"/>
    <w:multiLevelType w:val="hybridMultilevel"/>
    <w:tmpl w:val="94BA2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25AA8"/>
    <w:multiLevelType w:val="hybridMultilevel"/>
    <w:tmpl w:val="6EE84F7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DBC7681"/>
    <w:multiLevelType w:val="hybridMultilevel"/>
    <w:tmpl w:val="467A3FE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20E234C"/>
    <w:multiLevelType w:val="hybridMultilevel"/>
    <w:tmpl w:val="7646F72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32C1434"/>
    <w:multiLevelType w:val="hybridMultilevel"/>
    <w:tmpl w:val="74B4B3C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44A6083"/>
    <w:multiLevelType w:val="hybridMultilevel"/>
    <w:tmpl w:val="79B453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D743F7"/>
    <w:multiLevelType w:val="hybridMultilevel"/>
    <w:tmpl w:val="1D56B5E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B7B363C"/>
    <w:multiLevelType w:val="hybridMultilevel"/>
    <w:tmpl w:val="CC00C17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2D79467F"/>
    <w:multiLevelType w:val="hybridMultilevel"/>
    <w:tmpl w:val="9384C7D8"/>
    <w:lvl w:ilvl="0" w:tplc="2654BC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210CC"/>
    <w:multiLevelType w:val="hybridMultilevel"/>
    <w:tmpl w:val="06BCCE7A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343A64B6"/>
    <w:multiLevelType w:val="multilevel"/>
    <w:tmpl w:val="634AA3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3979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349D17DF"/>
    <w:multiLevelType w:val="hybridMultilevel"/>
    <w:tmpl w:val="E2E2A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F098A"/>
    <w:multiLevelType w:val="hybridMultilevel"/>
    <w:tmpl w:val="5532E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66C6B"/>
    <w:multiLevelType w:val="hybridMultilevel"/>
    <w:tmpl w:val="1FAEE1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B22F7C"/>
    <w:multiLevelType w:val="hybridMultilevel"/>
    <w:tmpl w:val="CFAC83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B16E7E"/>
    <w:multiLevelType w:val="hybridMultilevel"/>
    <w:tmpl w:val="D2EC674E"/>
    <w:lvl w:ilvl="0" w:tplc="A9F8FC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1806D68"/>
    <w:multiLevelType w:val="hybridMultilevel"/>
    <w:tmpl w:val="BB148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A3139E"/>
    <w:multiLevelType w:val="hybridMultilevel"/>
    <w:tmpl w:val="EA682E4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1D35DF"/>
    <w:multiLevelType w:val="hybridMultilevel"/>
    <w:tmpl w:val="B0F8AA20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>
    <w:nsid w:val="616240A3"/>
    <w:multiLevelType w:val="hybridMultilevel"/>
    <w:tmpl w:val="0062FAF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631E3834"/>
    <w:multiLevelType w:val="hybridMultilevel"/>
    <w:tmpl w:val="B42A67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6272F08"/>
    <w:multiLevelType w:val="hybridMultilevel"/>
    <w:tmpl w:val="25B4D9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4F7479"/>
    <w:multiLevelType w:val="hybridMultilevel"/>
    <w:tmpl w:val="3B2082EE"/>
    <w:lvl w:ilvl="0" w:tplc="2654BC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B637E30"/>
    <w:multiLevelType w:val="hybridMultilevel"/>
    <w:tmpl w:val="E8E8C9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901BF6"/>
    <w:multiLevelType w:val="multilevel"/>
    <w:tmpl w:val="BD08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60578BB"/>
    <w:multiLevelType w:val="hybridMultilevel"/>
    <w:tmpl w:val="4C4A3A8A"/>
    <w:lvl w:ilvl="0" w:tplc="009EE6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C800678"/>
    <w:multiLevelType w:val="hybridMultilevel"/>
    <w:tmpl w:val="989C123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22"/>
  </w:num>
  <w:num w:numId="5">
    <w:abstractNumId w:val="25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27"/>
  </w:num>
  <w:num w:numId="11">
    <w:abstractNumId w:val="18"/>
  </w:num>
  <w:num w:numId="12">
    <w:abstractNumId w:val="23"/>
  </w:num>
  <w:num w:numId="13">
    <w:abstractNumId w:val="0"/>
  </w:num>
  <w:num w:numId="14">
    <w:abstractNumId w:val="15"/>
  </w:num>
  <w:num w:numId="15">
    <w:abstractNumId w:val="8"/>
  </w:num>
  <w:num w:numId="16">
    <w:abstractNumId w:val="7"/>
  </w:num>
  <w:num w:numId="17">
    <w:abstractNumId w:val="1"/>
  </w:num>
  <w:num w:numId="18">
    <w:abstractNumId w:val="24"/>
  </w:num>
  <w:num w:numId="19">
    <w:abstractNumId w:val="20"/>
  </w:num>
  <w:num w:numId="20">
    <w:abstractNumId w:val="11"/>
  </w:num>
  <w:num w:numId="21">
    <w:abstractNumId w:val="5"/>
  </w:num>
  <w:num w:numId="22">
    <w:abstractNumId w:val="10"/>
  </w:num>
  <w:num w:numId="23">
    <w:abstractNumId w:val="3"/>
  </w:num>
  <w:num w:numId="24">
    <w:abstractNumId w:val="9"/>
  </w:num>
  <w:num w:numId="25">
    <w:abstractNumId w:val="4"/>
  </w:num>
  <w:num w:numId="26">
    <w:abstractNumId w:val="21"/>
  </w:num>
  <w:num w:numId="27">
    <w:abstractNumId w:val="28"/>
  </w:num>
  <w:num w:numId="28">
    <w:abstractNumId w:val="26"/>
  </w:num>
  <w:num w:numId="29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attachedTemplate r:id="rId1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17E"/>
    <w:rsid w:val="00011F00"/>
    <w:rsid w:val="00025ADB"/>
    <w:rsid w:val="00030ED5"/>
    <w:rsid w:val="00037825"/>
    <w:rsid w:val="00051BB3"/>
    <w:rsid w:val="00065079"/>
    <w:rsid w:val="00066806"/>
    <w:rsid w:val="00076E3A"/>
    <w:rsid w:val="000771A9"/>
    <w:rsid w:val="00082E3E"/>
    <w:rsid w:val="00082EEA"/>
    <w:rsid w:val="00083A3A"/>
    <w:rsid w:val="000877AD"/>
    <w:rsid w:val="000A7733"/>
    <w:rsid w:val="000B1C06"/>
    <w:rsid w:val="000B626F"/>
    <w:rsid w:val="000C1702"/>
    <w:rsid w:val="000C2CE8"/>
    <w:rsid w:val="000C41EF"/>
    <w:rsid w:val="000C6C19"/>
    <w:rsid w:val="000D1EA6"/>
    <w:rsid w:val="000D42FB"/>
    <w:rsid w:val="000D71B0"/>
    <w:rsid w:val="000E019B"/>
    <w:rsid w:val="000F5CBD"/>
    <w:rsid w:val="001045FD"/>
    <w:rsid w:val="0016151B"/>
    <w:rsid w:val="001A5F5E"/>
    <w:rsid w:val="001D1D89"/>
    <w:rsid w:val="001D2E8D"/>
    <w:rsid w:val="001D3974"/>
    <w:rsid w:val="001D607F"/>
    <w:rsid w:val="001D662F"/>
    <w:rsid w:val="00217BD2"/>
    <w:rsid w:val="00224253"/>
    <w:rsid w:val="00227429"/>
    <w:rsid w:val="00247577"/>
    <w:rsid w:val="002607D9"/>
    <w:rsid w:val="002616AF"/>
    <w:rsid w:val="00262227"/>
    <w:rsid w:val="00281649"/>
    <w:rsid w:val="0028595D"/>
    <w:rsid w:val="00292180"/>
    <w:rsid w:val="0029221F"/>
    <w:rsid w:val="002A729D"/>
    <w:rsid w:val="002A745A"/>
    <w:rsid w:val="002B317E"/>
    <w:rsid w:val="002B6C65"/>
    <w:rsid w:val="002D1799"/>
    <w:rsid w:val="002D5DA1"/>
    <w:rsid w:val="003070BC"/>
    <w:rsid w:val="003107CA"/>
    <w:rsid w:val="003137A5"/>
    <w:rsid w:val="00316669"/>
    <w:rsid w:val="0033464B"/>
    <w:rsid w:val="00346B4B"/>
    <w:rsid w:val="00347064"/>
    <w:rsid w:val="0035221C"/>
    <w:rsid w:val="003755EF"/>
    <w:rsid w:val="00380A69"/>
    <w:rsid w:val="0038132C"/>
    <w:rsid w:val="00383170"/>
    <w:rsid w:val="00384CC7"/>
    <w:rsid w:val="003A4A2F"/>
    <w:rsid w:val="003A7414"/>
    <w:rsid w:val="003C39A9"/>
    <w:rsid w:val="00401A2D"/>
    <w:rsid w:val="00430213"/>
    <w:rsid w:val="00430AC0"/>
    <w:rsid w:val="00431D08"/>
    <w:rsid w:val="00434E96"/>
    <w:rsid w:val="00441481"/>
    <w:rsid w:val="00444230"/>
    <w:rsid w:val="004749AA"/>
    <w:rsid w:val="00476CA5"/>
    <w:rsid w:val="00484354"/>
    <w:rsid w:val="00492F09"/>
    <w:rsid w:val="004E7E46"/>
    <w:rsid w:val="004F71C2"/>
    <w:rsid w:val="0053312C"/>
    <w:rsid w:val="00553452"/>
    <w:rsid w:val="00553C55"/>
    <w:rsid w:val="00562746"/>
    <w:rsid w:val="00563E37"/>
    <w:rsid w:val="00581E58"/>
    <w:rsid w:val="00591434"/>
    <w:rsid w:val="00595390"/>
    <w:rsid w:val="005A2BC4"/>
    <w:rsid w:val="005A7C40"/>
    <w:rsid w:val="005B7B63"/>
    <w:rsid w:val="005C24AE"/>
    <w:rsid w:val="005C6A42"/>
    <w:rsid w:val="005C7994"/>
    <w:rsid w:val="005D0CF4"/>
    <w:rsid w:val="005E32F8"/>
    <w:rsid w:val="005E3D36"/>
    <w:rsid w:val="005F0F5C"/>
    <w:rsid w:val="00612E37"/>
    <w:rsid w:val="00625037"/>
    <w:rsid w:val="0064234A"/>
    <w:rsid w:val="006433BB"/>
    <w:rsid w:val="00647248"/>
    <w:rsid w:val="00675B1B"/>
    <w:rsid w:val="006862DE"/>
    <w:rsid w:val="006A5347"/>
    <w:rsid w:val="006B6F7B"/>
    <w:rsid w:val="006C7838"/>
    <w:rsid w:val="006D509F"/>
    <w:rsid w:val="006D5349"/>
    <w:rsid w:val="006E0866"/>
    <w:rsid w:val="006F7F49"/>
    <w:rsid w:val="00705704"/>
    <w:rsid w:val="00712F61"/>
    <w:rsid w:val="007468C7"/>
    <w:rsid w:val="0075237F"/>
    <w:rsid w:val="00760F86"/>
    <w:rsid w:val="00782AC9"/>
    <w:rsid w:val="007A5F9D"/>
    <w:rsid w:val="007A7C9E"/>
    <w:rsid w:val="007B0B6E"/>
    <w:rsid w:val="007B56E7"/>
    <w:rsid w:val="007D1E21"/>
    <w:rsid w:val="007D5598"/>
    <w:rsid w:val="007D63DE"/>
    <w:rsid w:val="00801CEF"/>
    <w:rsid w:val="00816B9D"/>
    <w:rsid w:val="00817835"/>
    <w:rsid w:val="008407DD"/>
    <w:rsid w:val="0084263E"/>
    <w:rsid w:val="008437C2"/>
    <w:rsid w:val="008446E1"/>
    <w:rsid w:val="00844751"/>
    <w:rsid w:val="008525AC"/>
    <w:rsid w:val="00872E23"/>
    <w:rsid w:val="00873166"/>
    <w:rsid w:val="00894F1A"/>
    <w:rsid w:val="008B6C11"/>
    <w:rsid w:val="008D445A"/>
    <w:rsid w:val="008D55D7"/>
    <w:rsid w:val="008E40A0"/>
    <w:rsid w:val="009112AB"/>
    <w:rsid w:val="00914452"/>
    <w:rsid w:val="00922A51"/>
    <w:rsid w:val="00923C80"/>
    <w:rsid w:val="00934CF0"/>
    <w:rsid w:val="0094035D"/>
    <w:rsid w:val="009552F5"/>
    <w:rsid w:val="00962667"/>
    <w:rsid w:val="00976EDD"/>
    <w:rsid w:val="00984E42"/>
    <w:rsid w:val="00991699"/>
    <w:rsid w:val="009A0C37"/>
    <w:rsid w:val="009A1DA3"/>
    <w:rsid w:val="009A6E7E"/>
    <w:rsid w:val="009B112E"/>
    <w:rsid w:val="009B6049"/>
    <w:rsid w:val="009B76BD"/>
    <w:rsid w:val="009B7A47"/>
    <w:rsid w:val="009C04FA"/>
    <w:rsid w:val="009E41A3"/>
    <w:rsid w:val="00A162AD"/>
    <w:rsid w:val="00A32F47"/>
    <w:rsid w:val="00A351C7"/>
    <w:rsid w:val="00A46D92"/>
    <w:rsid w:val="00A56918"/>
    <w:rsid w:val="00A800B3"/>
    <w:rsid w:val="00A971FC"/>
    <w:rsid w:val="00AA4DCE"/>
    <w:rsid w:val="00AB19B9"/>
    <w:rsid w:val="00AC17CD"/>
    <w:rsid w:val="00AC69F8"/>
    <w:rsid w:val="00AF54FC"/>
    <w:rsid w:val="00B275C6"/>
    <w:rsid w:val="00B34000"/>
    <w:rsid w:val="00B47631"/>
    <w:rsid w:val="00B5161E"/>
    <w:rsid w:val="00B67097"/>
    <w:rsid w:val="00B921EB"/>
    <w:rsid w:val="00B92DC2"/>
    <w:rsid w:val="00BB17C2"/>
    <w:rsid w:val="00BC5A2E"/>
    <w:rsid w:val="00BD2653"/>
    <w:rsid w:val="00BE6776"/>
    <w:rsid w:val="00C00AFF"/>
    <w:rsid w:val="00C030AF"/>
    <w:rsid w:val="00C06647"/>
    <w:rsid w:val="00C13AF3"/>
    <w:rsid w:val="00C249A1"/>
    <w:rsid w:val="00C33115"/>
    <w:rsid w:val="00C3370C"/>
    <w:rsid w:val="00C37441"/>
    <w:rsid w:val="00C44A04"/>
    <w:rsid w:val="00C50F7B"/>
    <w:rsid w:val="00C5301B"/>
    <w:rsid w:val="00C55CEC"/>
    <w:rsid w:val="00C74787"/>
    <w:rsid w:val="00C76FE2"/>
    <w:rsid w:val="00C8418F"/>
    <w:rsid w:val="00C86C53"/>
    <w:rsid w:val="00C900DE"/>
    <w:rsid w:val="00C9393B"/>
    <w:rsid w:val="00CB3AA6"/>
    <w:rsid w:val="00CD683E"/>
    <w:rsid w:val="00CE1545"/>
    <w:rsid w:val="00CE5971"/>
    <w:rsid w:val="00CE6805"/>
    <w:rsid w:val="00CF7421"/>
    <w:rsid w:val="00D2023D"/>
    <w:rsid w:val="00D312F3"/>
    <w:rsid w:val="00D4420F"/>
    <w:rsid w:val="00D62700"/>
    <w:rsid w:val="00D710C5"/>
    <w:rsid w:val="00D7398A"/>
    <w:rsid w:val="00D77201"/>
    <w:rsid w:val="00D80D19"/>
    <w:rsid w:val="00D83B3E"/>
    <w:rsid w:val="00DA46F8"/>
    <w:rsid w:val="00DB2645"/>
    <w:rsid w:val="00DC3B5F"/>
    <w:rsid w:val="00DD587D"/>
    <w:rsid w:val="00E016CB"/>
    <w:rsid w:val="00E230C7"/>
    <w:rsid w:val="00E2347D"/>
    <w:rsid w:val="00E23557"/>
    <w:rsid w:val="00E36064"/>
    <w:rsid w:val="00E424AC"/>
    <w:rsid w:val="00E55469"/>
    <w:rsid w:val="00E625D6"/>
    <w:rsid w:val="00E80FEE"/>
    <w:rsid w:val="00E87425"/>
    <w:rsid w:val="00E910C5"/>
    <w:rsid w:val="00ED017E"/>
    <w:rsid w:val="00F1561C"/>
    <w:rsid w:val="00F214D5"/>
    <w:rsid w:val="00F24EB6"/>
    <w:rsid w:val="00F42FE9"/>
    <w:rsid w:val="00F47310"/>
    <w:rsid w:val="00F50024"/>
    <w:rsid w:val="00F5113A"/>
    <w:rsid w:val="00F60BB2"/>
    <w:rsid w:val="00F7356B"/>
    <w:rsid w:val="00F7764B"/>
    <w:rsid w:val="00F8215D"/>
    <w:rsid w:val="00FA375F"/>
    <w:rsid w:val="00FA39E4"/>
    <w:rsid w:val="00FB1146"/>
    <w:rsid w:val="00FB40B4"/>
    <w:rsid w:val="00FB79EE"/>
    <w:rsid w:val="00FE3200"/>
    <w:rsid w:val="00FF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5BB0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213"/>
    <w:pPr>
      <w:spacing w:before="60" w:after="60"/>
      <w:jc w:val="both"/>
    </w:pPr>
    <w:rPr>
      <w:rFonts w:ascii="Calibri" w:hAnsi="Calibri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213"/>
    <w:pPr>
      <w:keepNext/>
      <w:keepLines/>
      <w:pageBreakBefore/>
      <w:numPr>
        <w:numId w:val="1"/>
      </w:numPr>
      <w:spacing w:before="480"/>
      <w:ind w:left="431" w:hanging="431"/>
      <w:outlineLvl w:val="0"/>
    </w:pPr>
    <w:rPr>
      <w:rFonts w:eastAsia="ＭＳ ゴシック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213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eastAsia="ＭＳ ゴシック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16CB"/>
    <w:pPr>
      <w:keepNext/>
      <w:keepLines/>
      <w:numPr>
        <w:ilvl w:val="2"/>
        <w:numId w:val="1"/>
      </w:numPr>
      <w:spacing w:before="200"/>
      <w:outlineLvl w:val="2"/>
    </w:pPr>
    <w:rPr>
      <w:rFonts w:eastAsia="ＭＳ ゴシック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112AB"/>
    <w:pPr>
      <w:keepNext/>
      <w:keepLines/>
      <w:numPr>
        <w:ilvl w:val="3"/>
        <w:numId w:val="1"/>
      </w:numPr>
      <w:spacing w:before="0" w:after="0"/>
      <w:ind w:left="862" w:hanging="862"/>
      <w:outlineLvl w:val="3"/>
    </w:pPr>
    <w:rPr>
      <w:rFonts w:eastAsia="ＭＳ ゴシック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6CB"/>
    <w:pPr>
      <w:keepNext/>
      <w:keepLines/>
      <w:numPr>
        <w:ilvl w:val="4"/>
        <w:numId w:val="1"/>
      </w:numPr>
      <w:spacing w:before="200"/>
      <w:outlineLvl w:val="4"/>
    </w:pPr>
    <w:rPr>
      <w:rFonts w:eastAsia="ＭＳ ゴシック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6CB"/>
    <w:pPr>
      <w:keepNext/>
      <w:keepLines/>
      <w:numPr>
        <w:ilvl w:val="5"/>
        <w:numId w:val="1"/>
      </w:numPr>
      <w:spacing w:before="200"/>
      <w:outlineLvl w:val="5"/>
    </w:pPr>
    <w:rPr>
      <w:rFonts w:eastAsia="ＭＳ ゴシック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6CB"/>
    <w:pPr>
      <w:keepNext/>
      <w:keepLines/>
      <w:numPr>
        <w:ilvl w:val="6"/>
        <w:numId w:val="1"/>
      </w:numPr>
      <w:spacing w:before="200"/>
      <w:outlineLvl w:val="6"/>
    </w:pPr>
    <w:rPr>
      <w:rFonts w:eastAsia="ＭＳ ゴシック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6CB"/>
    <w:pPr>
      <w:keepNext/>
      <w:keepLines/>
      <w:numPr>
        <w:ilvl w:val="7"/>
        <w:numId w:val="1"/>
      </w:numPr>
      <w:spacing w:before="200"/>
      <w:outlineLvl w:val="7"/>
    </w:pPr>
    <w:rPr>
      <w:rFonts w:eastAsia="ＭＳ ゴシック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6CB"/>
    <w:pPr>
      <w:keepNext/>
      <w:keepLines/>
      <w:numPr>
        <w:ilvl w:val="8"/>
        <w:numId w:val="1"/>
      </w:numPr>
      <w:spacing w:before="200"/>
      <w:outlineLvl w:val="8"/>
    </w:pPr>
    <w:rPr>
      <w:rFonts w:eastAsia="ＭＳ ゴシック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16CB"/>
    <w:pPr>
      <w:pBdr>
        <w:bottom w:val="single" w:sz="8" w:space="4" w:color="4F81BD"/>
      </w:pBdr>
      <w:spacing w:after="300"/>
      <w:contextualSpacing/>
    </w:pPr>
    <w:rPr>
      <w:rFonts w:eastAsia="ＭＳ ゴシック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E016CB"/>
    <w:rPr>
      <w:rFonts w:ascii="Calibri" w:eastAsia="ＭＳ ゴシック" w:hAnsi="Calibri" w:cs="Times New Roman"/>
      <w:color w:val="17365D"/>
      <w:spacing w:val="5"/>
      <w:kern w:val="28"/>
      <w:sz w:val="52"/>
      <w:szCs w:val="52"/>
    </w:rPr>
  </w:style>
  <w:style w:type="character" w:customStyle="1" w:styleId="Ttulo1Car">
    <w:name w:val="Título 1 Car"/>
    <w:link w:val="Ttulo1"/>
    <w:uiPriority w:val="9"/>
    <w:rsid w:val="00430213"/>
    <w:rPr>
      <w:rFonts w:ascii="Calibri" w:eastAsia="ＭＳ ゴシック" w:hAnsi="Calibri" w:cs="Times New Roman"/>
      <w:b/>
      <w:bCs/>
      <w:color w:val="345A8A"/>
      <w:sz w:val="32"/>
      <w:szCs w:val="32"/>
      <w:lang w:val="es-ES_tradnl"/>
    </w:rPr>
  </w:style>
  <w:style w:type="paragraph" w:styleId="Prrafodelista">
    <w:name w:val="List Paragraph"/>
    <w:basedOn w:val="Normal"/>
    <w:uiPriority w:val="34"/>
    <w:qFormat/>
    <w:rsid w:val="00E016CB"/>
    <w:pPr>
      <w:ind w:left="720"/>
      <w:contextualSpacing/>
    </w:pPr>
  </w:style>
  <w:style w:type="character" w:customStyle="1" w:styleId="Ttulo2Car">
    <w:name w:val="Título 2 Car"/>
    <w:link w:val="Ttulo2"/>
    <w:uiPriority w:val="9"/>
    <w:rsid w:val="00430213"/>
    <w:rPr>
      <w:rFonts w:ascii="Calibri" w:eastAsia="ＭＳ ゴシック" w:hAnsi="Calibri" w:cs="Times New Roman"/>
      <w:b/>
      <w:bCs/>
      <w:color w:val="4F81BD"/>
      <w:sz w:val="26"/>
      <w:szCs w:val="26"/>
      <w:lang w:val="es-ES_tradnl"/>
    </w:rPr>
  </w:style>
  <w:style w:type="character" w:customStyle="1" w:styleId="Ttulo3Car">
    <w:name w:val="Título 3 Car"/>
    <w:link w:val="Ttulo3"/>
    <w:uiPriority w:val="9"/>
    <w:rsid w:val="00E016CB"/>
    <w:rPr>
      <w:rFonts w:ascii="Calibri" w:eastAsia="ＭＳ ゴシック" w:hAnsi="Calibri" w:cs="Times New Roman"/>
      <w:b/>
      <w:bCs/>
      <w:color w:val="4F81BD"/>
      <w:lang w:val="es-ES_tradnl"/>
    </w:rPr>
  </w:style>
  <w:style w:type="character" w:customStyle="1" w:styleId="Ttulo4Car">
    <w:name w:val="Título 4 Car"/>
    <w:link w:val="Ttulo4"/>
    <w:uiPriority w:val="9"/>
    <w:rsid w:val="009112AB"/>
    <w:rPr>
      <w:rFonts w:ascii="Calibri" w:eastAsia="ＭＳ ゴシック" w:hAnsi="Calibri" w:cs="Times New Roman"/>
      <w:b/>
      <w:bCs/>
      <w:i/>
      <w:iCs/>
      <w:color w:val="4F81BD"/>
      <w:lang w:val="es-ES_tradnl"/>
    </w:rPr>
  </w:style>
  <w:style w:type="character" w:customStyle="1" w:styleId="Ttulo5Car">
    <w:name w:val="Título 5 Car"/>
    <w:link w:val="Ttulo5"/>
    <w:uiPriority w:val="9"/>
    <w:semiHidden/>
    <w:rsid w:val="00E016CB"/>
    <w:rPr>
      <w:rFonts w:ascii="Calibri" w:eastAsia="ＭＳ ゴシック" w:hAnsi="Calibri" w:cs="Times New Roman"/>
      <w:color w:val="243F60"/>
      <w:lang w:val="es-ES_tradnl"/>
    </w:rPr>
  </w:style>
  <w:style w:type="character" w:customStyle="1" w:styleId="Ttulo6Car">
    <w:name w:val="Título 6 Car"/>
    <w:link w:val="Ttulo6"/>
    <w:uiPriority w:val="9"/>
    <w:semiHidden/>
    <w:rsid w:val="00E016CB"/>
    <w:rPr>
      <w:rFonts w:ascii="Calibri" w:eastAsia="ＭＳ ゴシック" w:hAnsi="Calibri" w:cs="Times New Roman"/>
      <w:i/>
      <w:iCs/>
      <w:color w:val="243F60"/>
      <w:lang w:val="es-ES_tradnl"/>
    </w:rPr>
  </w:style>
  <w:style w:type="character" w:customStyle="1" w:styleId="Ttulo7Car">
    <w:name w:val="Título 7 Car"/>
    <w:link w:val="Ttulo7"/>
    <w:uiPriority w:val="9"/>
    <w:semiHidden/>
    <w:rsid w:val="00E016CB"/>
    <w:rPr>
      <w:rFonts w:ascii="Calibri" w:eastAsia="ＭＳ ゴシック" w:hAnsi="Calibri" w:cs="Times New Roman"/>
      <w:i/>
      <w:iCs/>
      <w:color w:val="404040"/>
      <w:lang w:val="es-ES_tradnl"/>
    </w:rPr>
  </w:style>
  <w:style w:type="character" w:customStyle="1" w:styleId="Ttulo8Car">
    <w:name w:val="Título 8 Car"/>
    <w:link w:val="Ttulo8"/>
    <w:uiPriority w:val="9"/>
    <w:semiHidden/>
    <w:rsid w:val="00E016CB"/>
    <w:rPr>
      <w:rFonts w:ascii="Calibri" w:eastAsia="ＭＳ ゴシック" w:hAnsi="Calibri" w:cs="Times New Roman"/>
      <w:color w:val="404040"/>
      <w:sz w:val="20"/>
      <w:szCs w:val="20"/>
      <w:lang w:val="es-ES_tradnl"/>
    </w:rPr>
  </w:style>
  <w:style w:type="character" w:customStyle="1" w:styleId="Ttulo9Car">
    <w:name w:val="Título 9 Car"/>
    <w:link w:val="Ttulo9"/>
    <w:uiPriority w:val="9"/>
    <w:semiHidden/>
    <w:rsid w:val="00E016CB"/>
    <w:rPr>
      <w:rFonts w:ascii="Calibri" w:eastAsia="ＭＳ ゴシック" w:hAnsi="Calibri" w:cs="Times New Roman"/>
      <w:i/>
      <w:iCs/>
      <w:color w:val="404040"/>
      <w:sz w:val="20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430213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30213"/>
    <w:pPr>
      <w:spacing w:before="0" w:after="0"/>
      <w:jc w:val="left"/>
    </w:pPr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430213"/>
    <w:pPr>
      <w:spacing w:before="0" w:after="0"/>
      <w:jc w:val="left"/>
    </w:pPr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16669"/>
    <w:pPr>
      <w:spacing w:before="0" w:after="0"/>
      <w:jc w:val="left"/>
    </w:pPr>
    <w:rPr>
      <w:rFonts w:ascii="Cambria" w:hAnsi="Cambria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30213"/>
    <w:pPr>
      <w:spacing w:before="0" w:after="0"/>
      <w:jc w:val="left"/>
    </w:pPr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316669"/>
    <w:pPr>
      <w:spacing w:before="0" w:after="0"/>
      <w:jc w:val="left"/>
    </w:pPr>
    <w:rPr>
      <w:rFonts w:ascii="Cambria" w:hAnsi="Cambria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316669"/>
    <w:pPr>
      <w:spacing w:before="0" w:after="0"/>
      <w:jc w:val="left"/>
    </w:pPr>
    <w:rPr>
      <w:rFonts w:ascii="Cambria" w:hAnsi="Cambria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316669"/>
    <w:pPr>
      <w:spacing w:before="0" w:after="0"/>
      <w:jc w:val="left"/>
    </w:pPr>
    <w:rPr>
      <w:rFonts w:ascii="Cambria" w:hAnsi="Cambria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316669"/>
    <w:pPr>
      <w:spacing w:before="0" w:after="0"/>
      <w:jc w:val="left"/>
    </w:pPr>
    <w:rPr>
      <w:rFonts w:ascii="Cambria" w:hAnsi="Cambria"/>
      <w:sz w:val="22"/>
      <w:szCs w:val="22"/>
    </w:rPr>
  </w:style>
  <w:style w:type="character" w:styleId="Hipervnculo">
    <w:name w:val="Hyperlink"/>
    <w:uiPriority w:val="99"/>
    <w:unhideWhenUsed/>
    <w:rsid w:val="00441481"/>
    <w:rPr>
      <w:color w:val="0000F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00AFF"/>
    <w:pPr>
      <w:spacing w:before="0" w:after="0"/>
      <w:ind w:left="240" w:hanging="240"/>
    </w:pPr>
  </w:style>
  <w:style w:type="paragraph" w:styleId="Ttulodendice">
    <w:name w:val="index heading"/>
    <w:basedOn w:val="Normal"/>
    <w:next w:val="ndice1"/>
    <w:uiPriority w:val="99"/>
    <w:unhideWhenUsed/>
    <w:rsid w:val="00C00AFF"/>
    <w:rPr>
      <w:rFonts w:eastAsia="ＭＳ ゴシック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4CF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34CF0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E36064"/>
    <w:pPr>
      <w:spacing w:beforeAutospacing="1"/>
    </w:pPr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D5349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D5349"/>
  </w:style>
  <w:style w:type="paragraph" w:styleId="Piedepgina">
    <w:name w:val="footer"/>
    <w:basedOn w:val="Normal"/>
    <w:link w:val="PiedepginaCar"/>
    <w:uiPriority w:val="99"/>
    <w:unhideWhenUsed/>
    <w:rsid w:val="006D5349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349"/>
  </w:style>
  <w:style w:type="character" w:styleId="Nmerodepgina">
    <w:name w:val="page number"/>
    <w:basedOn w:val="Fuentedeprrafopredeter"/>
    <w:uiPriority w:val="99"/>
    <w:semiHidden/>
    <w:unhideWhenUsed/>
    <w:rsid w:val="006D5349"/>
  </w:style>
  <w:style w:type="character" w:styleId="Hipervnculovisitado">
    <w:name w:val="FollowedHyperlink"/>
    <w:uiPriority w:val="99"/>
    <w:semiHidden/>
    <w:unhideWhenUsed/>
    <w:rsid w:val="00247577"/>
    <w:rPr>
      <w:color w:val="800080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A7414"/>
    <w:pPr>
      <w:spacing w:before="0" w:after="0"/>
    </w:pPr>
    <w:rPr>
      <w:rFonts w:ascii="Lucida Grande" w:hAnsi="Lucida Grande" w:cs="Lucida Grande"/>
    </w:rPr>
  </w:style>
  <w:style w:type="character" w:customStyle="1" w:styleId="MapadeldocumentoCar">
    <w:name w:val="Mapa del documento Car"/>
    <w:link w:val="Mapadeldocumento"/>
    <w:uiPriority w:val="99"/>
    <w:semiHidden/>
    <w:rsid w:val="003A7414"/>
    <w:rPr>
      <w:rFonts w:ascii="Lucida Grande" w:hAnsi="Lucida Grande" w:cs="Lucida Grande"/>
    </w:rPr>
  </w:style>
  <w:style w:type="table" w:styleId="Tablaconcuadrcula">
    <w:name w:val="Table Grid"/>
    <w:basedOn w:val="Tablanormal"/>
    <w:uiPriority w:val="59"/>
    <w:rsid w:val="00CE6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7B0B6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ano1-nfasis5">
    <w:name w:val="Medium Shading 1 Accent 5"/>
    <w:basedOn w:val="Tablanormal"/>
    <w:uiPriority w:val="63"/>
    <w:rsid w:val="007B0B6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na2-nfasis5">
    <w:name w:val="Medium List 2 Accent 5"/>
    <w:basedOn w:val="Tablanormal"/>
    <w:uiPriority w:val="66"/>
    <w:rsid w:val="007B0B6E"/>
    <w:rPr>
      <w:rFonts w:ascii="Calibri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na2-nfasis5">
    <w:name w:val="Medium Grid 2 Accent 5"/>
    <w:basedOn w:val="Tablanormal"/>
    <w:uiPriority w:val="68"/>
    <w:rsid w:val="007B0B6E"/>
    <w:rPr>
      <w:rFonts w:ascii="Calibri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Cuadrculamediana3-nfasis5">
    <w:name w:val="Medium Grid 3 Accent 5"/>
    <w:basedOn w:val="Tablanormal"/>
    <w:uiPriority w:val="69"/>
    <w:rsid w:val="007B0B6E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Cuadrculamulticolor-nfasis1">
    <w:name w:val="Colorful Grid Accent 1"/>
    <w:basedOn w:val="Tablanormal"/>
    <w:uiPriority w:val="73"/>
    <w:rsid w:val="00A32F47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Sombreadomulticolor-nfasis5">
    <w:name w:val="Colorful Shading Accent 5"/>
    <w:basedOn w:val="Tablanormal"/>
    <w:uiPriority w:val="71"/>
    <w:rsid w:val="00A32F47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uadrculamediana3-nfasis1">
    <w:name w:val="Medium Grid 3 Accent 1"/>
    <w:basedOn w:val="Tablanormal"/>
    <w:uiPriority w:val="69"/>
    <w:rsid w:val="00A32F4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430213"/>
    <w:pPr>
      <w:numPr>
        <w:ilvl w:val="1"/>
      </w:numPr>
    </w:pPr>
    <w:rPr>
      <w:rFonts w:eastAsia="ＭＳ ゴシック"/>
      <w:i/>
      <w:iCs/>
      <w:color w:val="4F81BD"/>
      <w:spacing w:val="15"/>
    </w:rPr>
  </w:style>
  <w:style w:type="character" w:customStyle="1" w:styleId="SubttuloCar">
    <w:name w:val="Subtítulo Car"/>
    <w:link w:val="Subttulo"/>
    <w:uiPriority w:val="11"/>
    <w:rsid w:val="00430213"/>
    <w:rPr>
      <w:rFonts w:ascii="Calibri" w:eastAsia="ＭＳ ゴシック" w:hAnsi="Calibri" w:cs="Times New Roman"/>
      <w:i/>
      <w:iCs/>
      <w:color w:val="4F81BD"/>
      <w:spacing w:val="15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082E3E"/>
    <w:pPr>
      <w:spacing w:before="100" w:beforeAutospacing="1" w:after="100" w:afterAutospacing="1"/>
      <w:jc w:val="left"/>
    </w:pPr>
    <w:rPr>
      <w:rFonts w:ascii="Times New Roman" w:hAnsi="Times New Roman"/>
      <w:sz w:val="20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213"/>
    <w:pPr>
      <w:spacing w:before="60" w:after="60"/>
      <w:jc w:val="both"/>
    </w:pPr>
    <w:rPr>
      <w:rFonts w:ascii="Calibri" w:hAnsi="Calibri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213"/>
    <w:pPr>
      <w:keepNext/>
      <w:keepLines/>
      <w:pageBreakBefore/>
      <w:numPr>
        <w:numId w:val="1"/>
      </w:numPr>
      <w:spacing w:before="480"/>
      <w:ind w:left="431" w:hanging="431"/>
      <w:outlineLvl w:val="0"/>
    </w:pPr>
    <w:rPr>
      <w:rFonts w:eastAsia="ＭＳ ゴシック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213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eastAsia="ＭＳ ゴシック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16CB"/>
    <w:pPr>
      <w:keepNext/>
      <w:keepLines/>
      <w:numPr>
        <w:ilvl w:val="2"/>
        <w:numId w:val="1"/>
      </w:numPr>
      <w:spacing w:before="200"/>
      <w:outlineLvl w:val="2"/>
    </w:pPr>
    <w:rPr>
      <w:rFonts w:eastAsia="ＭＳ ゴシック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112AB"/>
    <w:pPr>
      <w:keepNext/>
      <w:keepLines/>
      <w:numPr>
        <w:ilvl w:val="3"/>
        <w:numId w:val="1"/>
      </w:numPr>
      <w:spacing w:before="0" w:after="0"/>
      <w:ind w:left="862" w:hanging="862"/>
      <w:outlineLvl w:val="3"/>
    </w:pPr>
    <w:rPr>
      <w:rFonts w:eastAsia="ＭＳ ゴシック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6CB"/>
    <w:pPr>
      <w:keepNext/>
      <w:keepLines/>
      <w:numPr>
        <w:ilvl w:val="4"/>
        <w:numId w:val="1"/>
      </w:numPr>
      <w:spacing w:before="200"/>
      <w:outlineLvl w:val="4"/>
    </w:pPr>
    <w:rPr>
      <w:rFonts w:eastAsia="ＭＳ ゴシック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6CB"/>
    <w:pPr>
      <w:keepNext/>
      <w:keepLines/>
      <w:numPr>
        <w:ilvl w:val="5"/>
        <w:numId w:val="1"/>
      </w:numPr>
      <w:spacing w:before="200"/>
      <w:outlineLvl w:val="5"/>
    </w:pPr>
    <w:rPr>
      <w:rFonts w:eastAsia="ＭＳ ゴシック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6CB"/>
    <w:pPr>
      <w:keepNext/>
      <w:keepLines/>
      <w:numPr>
        <w:ilvl w:val="6"/>
        <w:numId w:val="1"/>
      </w:numPr>
      <w:spacing w:before="200"/>
      <w:outlineLvl w:val="6"/>
    </w:pPr>
    <w:rPr>
      <w:rFonts w:eastAsia="ＭＳ ゴシック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6CB"/>
    <w:pPr>
      <w:keepNext/>
      <w:keepLines/>
      <w:numPr>
        <w:ilvl w:val="7"/>
        <w:numId w:val="1"/>
      </w:numPr>
      <w:spacing w:before="200"/>
      <w:outlineLvl w:val="7"/>
    </w:pPr>
    <w:rPr>
      <w:rFonts w:eastAsia="ＭＳ ゴシック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6CB"/>
    <w:pPr>
      <w:keepNext/>
      <w:keepLines/>
      <w:numPr>
        <w:ilvl w:val="8"/>
        <w:numId w:val="1"/>
      </w:numPr>
      <w:spacing w:before="200"/>
      <w:outlineLvl w:val="8"/>
    </w:pPr>
    <w:rPr>
      <w:rFonts w:eastAsia="ＭＳ ゴシック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16CB"/>
    <w:pPr>
      <w:pBdr>
        <w:bottom w:val="single" w:sz="8" w:space="4" w:color="4F81BD"/>
      </w:pBdr>
      <w:spacing w:after="300"/>
      <w:contextualSpacing/>
    </w:pPr>
    <w:rPr>
      <w:rFonts w:eastAsia="ＭＳ ゴシック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E016CB"/>
    <w:rPr>
      <w:rFonts w:ascii="Calibri" w:eastAsia="ＭＳ ゴシック" w:hAnsi="Calibri" w:cs="Times New Roman"/>
      <w:color w:val="17365D"/>
      <w:spacing w:val="5"/>
      <w:kern w:val="28"/>
      <w:sz w:val="52"/>
      <w:szCs w:val="52"/>
    </w:rPr>
  </w:style>
  <w:style w:type="character" w:customStyle="1" w:styleId="Ttulo1Car">
    <w:name w:val="Título 1 Car"/>
    <w:link w:val="Ttulo1"/>
    <w:uiPriority w:val="9"/>
    <w:rsid w:val="00430213"/>
    <w:rPr>
      <w:rFonts w:ascii="Calibri" w:eastAsia="ＭＳ ゴシック" w:hAnsi="Calibri" w:cs="Times New Roman"/>
      <w:b/>
      <w:bCs/>
      <w:color w:val="345A8A"/>
      <w:sz w:val="32"/>
      <w:szCs w:val="32"/>
      <w:lang w:val="es-ES_tradnl"/>
    </w:rPr>
  </w:style>
  <w:style w:type="paragraph" w:styleId="Prrafodelista">
    <w:name w:val="List Paragraph"/>
    <w:basedOn w:val="Normal"/>
    <w:uiPriority w:val="34"/>
    <w:qFormat/>
    <w:rsid w:val="00E016CB"/>
    <w:pPr>
      <w:ind w:left="720"/>
      <w:contextualSpacing/>
    </w:pPr>
  </w:style>
  <w:style w:type="character" w:customStyle="1" w:styleId="Ttulo2Car">
    <w:name w:val="Título 2 Car"/>
    <w:link w:val="Ttulo2"/>
    <w:uiPriority w:val="9"/>
    <w:rsid w:val="00430213"/>
    <w:rPr>
      <w:rFonts w:ascii="Calibri" w:eastAsia="ＭＳ ゴシック" w:hAnsi="Calibri" w:cs="Times New Roman"/>
      <w:b/>
      <w:bCs/>
      <w:color w:val="4F81BD"/>
      <w:sz w:val="26"/>
      <w:szCs w:val="26"/>
      <w:lang w:val="es-ES_tradnl"/>
    </w:rPr>
  </w:style>
  <w:style w:type="character" w:customStyle="1" w:styleId="Ttulo3Car">
    <w:name w:val="Título 3 Car"/>
    <w:link w:val="Ttulo3"/>
    <w:uiPriority w:val="9"/>
    <w:rsid w:val="00E016CB"/>
    <w:rPr>
      <w:rFonts w:ascii="Calibri" w:eastAsia="ＭＳ ゴシック" w:hAnsi="Calibri" w:cs="Times New Roman"/>
      <w:b/>
      <w:bCs/>
      <w:color w:val="4F81BD"/>
      <w:lang w:val="es-ES_tradnl"/>
    </w:rPr>
  </w:style>
  <w:style w:type="character" w:customStyle="1" w:styleId="Ttulo4Car">
    <w:name w:val="Título 4 Car"/>
    <w:link w:val="Ttulo4"/>
    <w:uiPriority w:val="9"/>
    <w:rsid w:val="009112AB"/>
    <w:rPr>
      <w:rFonts w:ascii="Calibri" w:eastAsia="ＭＳ ゴシック" w:hAnsi="Calibri" w:cs="Times New Roman"/>
      <w:b/>
      <w:bCs/>
      <w:i/>
      <w:iCs/>
      <w:color w:val="4F81BD"/>
      <w:lang w:val="es-ES_tradnl"/>
    </w:rPr>
  </w:style>
  <w:style w:type="character" w:customStyle="1" w:styleId="Ttulo5Car">
    <w:name w:val="Título 5 Car"/>
    <w:link w:val="Ttulo5"/>
    <w:uiPriority w:val="9"/>
    <w:semiHidden/>
    <w:rsid w:val="00E016CB"/>
    <w:rPr>
      <w:rFonts w:ascii="Calibri" w:eastAsia="ＭＳ ゴシック" w:hAnsi="Calibri" w:cs="Times New Roman"/>
      <w:color w:val="243F60"/>
      <w:lang w:val="es-ES_tradnl"/>
    </w:rPr>
  </w:style>
  <w:style w:type="character" w:customStyle="1" w:styleId="Ttulo6Car">
    <w:name w:val="Título 6 Car"/>
    <w:link w:val="Ttulo6"/>
    <w:uiPriority w:val="9"/>
    <w:semiHidden/>
    <w:rsid w:val="00E016CB"/>
    <w:rPr>
      <w:rFonts w:ascii="Calibri" w:eastAsia="ＭＳ ゴシック" w:hAnsi="Calibri" w:cs="Times New Roman"/>
      <w:i/>
      <w:iCs/>
      <w:color w:val="243F60"/>
      <w:lang w:val="es-ES_tradnl"/>
    </w:rPr>
  </w:style>
  <w:style w:type="character" w:customStyle="1" w:styleId="Ttulo7Car">
    <w:name w:val="Título 7 Car"/>
    <w:link w:val="Ttulo7"/>
    <w:uiPriority w:val="9"/>
    <w:semiHidden/>
    <w:rsid w:val="00E016CB"/>
    <w:rPr>
      <w:rFonts w:ascii="Calibri" w:eastAsia="ＭＳ ゴシック" w:hAnsi="Calibri" w:cs="Times New Roman"/>
      <w:i/>
      <w:iCs/>
      <w:color w:val="404040"/>
      <w:lang w:val="es-ES_tradnl"/>
    </w:rPr>
  </w:style>
  <w:style w:type="character" w:customStyle="1" w:styleId="Ttulo8Car">
    <w:name w:val="Título 8 Car"/>
    <w:link w:val="Ttulo8"/>
    <w:uiPriority w:val="9"/>
    <w:semiHidden/>
    <w:rsid w:val="00E016CB"/>
    <w:rPr>
      <w:rFonts w:ascii="Calibri" w:eastAsia="ＭＳ ゴシック" w:hAnsi="Calibri" w:cs="Times New Roman"/>
      <w:color w:val="404040"/>
      <w:sz w:val="20"/>
      <w:szCs w:val="20"/>
      <w:lang w:val="es-ES_tradnl"/>
    </w:rPr>
  </w:style>
  <w:style w:type="character" w:customStyle="1" w:styleId="Ttulo9Car">
    <w:name w:val="Título 9 Car"/>
    <w:link w:val="Ttulo9"/>
    <w:uiPriority w:val="9"/>
    <w:semiHidden/>
    <w:rsid w:val="00E016CB"/>
    <w:rPr>
      <w:rFonts w:ascii="Calibri" w:eastAsia="ＭＳ ゴシック" w:hAnsi="Calibri" w:cs="Times New Roman"/>
      <w:i/>
      <w:iCs/>
      <w:color w:val="404040"/>
      <w:sz w:val="20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430213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30213"/>
    <w:pPr>
      <w:spacing w:before="0" w:after="0"/>
      <w:jc w:val="left"/>
    </w:pPr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430213"/>
    <w:pPr>
      <w:spacing w:before="0" w:after="0"/>
      <w:jc w:val="left"/>
    </w:pPr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16669"/>
    <w:pPr>
      <w:spacing w:before="0" w:after="0"/>
      <w:jc w:val="left"/>
    </w:pPr>
    <w:rPr>
      <w:rFonts w:ascii="Cambria" w:hAnsi="Cambria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30213"/>
    <w:pPr>
      <w:spacing w:before="0" w:after="0"/>
      <w:jc w:val="left"/>
    </w:pPr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316669"/>
    <w:pPr>
      <w:spacing w:before="0" w:after="0"/>
      <w:jc w:val="left"/>
    </w:pPr>
    <w:rPr>
      <w:rFonts w:ascii="Cambria" w:hAnsi="Cambria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316669"/>
    <w:pPr>
      <w:spacing w:before="0" w:after="0"/>
      <w:jc w:val="left"/>
    </w:pPr>
    <w:rPr>
      <w:rFonts w:ascii="Cambria" w:hAnsi="Cambria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316669"/>
    <w:pPr>
      <w:spacing w:before="0" w:after="0"/>
      <w:jc w:val="left"/>
    </w:pPr>
    <w:rPr>
      <w:rFonts w:ascii="Cambria" w:hAnsi="Cambria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316669"/>
    <w:pPr>
      <w:spacing w:before="0" w:after="0"/>
      <w:jc w:val="left"/>
    </w:pPr>
    <w:rPr>
      <w:rFonts w:ascii="Cambria" w:hAnsi="Cambria"/>
      <w:sz w:val="22"/>
      <w:szCs w:val="22"/>
    </w:rPr>
  </w:style>
  <w:style w:type="character" w:styleId="Hipervnculo">
    <w:name w:val="Hyperlink"/>
    <w:uiPriority w:val="99"/>
    <w:unhideWhenUsed/>
    <w:rsid w:val="00441481"/>
    <w:rPr>
      <w:color w:val="0000F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00AFF"/>
    <w:pPr>
      <w:spacing w:before="0" w:after="0"/>
      <w:ind w:left="240" w:hanging="240"/>
    </w:pPr>
  </w:style>
  <w:style w:type="paragraph" w:styleId="Ttulodendice">
    <w:name w:val="index heading"/>
    <w:basedOn w:val="Normal"/>
    <w:next w:val="ndice1"/>
    <w:uiPriority w:val="99"/>
    <w:unhideWhenUsed/>
    <w:rsid w:val="00C00AFF"/>
    <w:rPr>
      <w:rFonts w:eastAsia="ＭＳ ゴシック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4CF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34CF0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E36064"/>
    <w:pPr>
      <w:spacing w:beforeAutospacing="1"/>
    </w:pPr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D5349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D5349"/>
  </w:style>
  <w:style w:type="paragraph" w:styleId="Piedepgina">
    <w:name w:val="footer"/>
    <w:basedOn w:val="Normal"/>
    <w:link w:val="PiedepginaCar"/>
    <w:uiPriority w:val="99"/>
    <w:unhideWhenUsed/>
    <w:rsid w:val="006D5349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349"/>
  </w:style>
  <w:style w:type="character" w:styleId="Nmerodepgina">
    <w:name w:val="page number"/>
    <w:basedOn w:val="Fuentedeprrafopredeter"/>
    <w:uiPriority w:val="99"/>
    <w:semiHidden/>
    <w:unhideWhenUsed/>
    <w:rsid w:val="006D5349"/>
  </w:style>
  <w:style w:type="character" w:styleId="Hipervnculovisitado">
    <w:name w:val="FollowedHyperlink"/>
    <w:uiPriority w:val="99"/>
    <w:semiHidden/>
    <w:unhideWhenUsed/>
    <w:rsid w:val="00247577"/>
    <w:rPr>
      <w:color w:val="800080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A7414"/>
    <w:pPr>
      <w:spacing w:before="0" w:after="0"/>
    </w:pPr>
    <w:rPr>
      <w:rFonts w:ascii="Lucida Grande" w:hAnsi="Lucida Grande" w:cs="Lucida Grande"/>
    </w:rPr>
  </w:style>
  <w:style w:type="character" w:customStyle="1" w:styleId="MapadeldocumentoCar">
    <w:name w:val="Mapa del documento Car"/>
    <w:link w:val="Mapadeldocumento"/>
    <w:uiPriority w:val="99"/>
    <w:semiHidden/>
    <w:rsid w:val="003A7414"/>
    <w:rPr>
      <w:rFonts w:ascii="Lucida Grande" w:hAnsi="Lucida Grande" w:cs="Lucida Grande"/>
    </w:rPr>
  </w:style>
  <w:style w:type="table" w:styleId="Tablaconcuadrcula">
    <w:name w:val="Table Grid"/>
    <w:basedOn w:val="Tablanormal"/>
    <w:uiPriority w:val="59"/>
    <w:rsid w:val="00CE6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7B0B6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ano1-nfasis5">
    <w:name w:val="Medium Shading 1 Accent 5"/>
    <w:basedOn w:val="Tablanormal"/>
    <w:uiPriority w:val="63"/>
    <w:rsid w:val="007B0B6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na2-nfasis5">
    <w:name w:val="Medium List 2 Accent 5"/>
    <w:basedOn w:val="Tablanormal"/>
    <w:uiPriority w:val="66"/>
    <w:rsid w:val="007B0B6E"/>
    <w:rPr>
      <w:rFonts w:ascii="Calibri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na2-nfasis5">
    <w:name w:val="Medium Grid 2 Accent 5"/>
    <w:basedOn w:val="Tablanormal"/>
    <w:uiPriority w:val="68"/>
    <w:rsid w:val="007B0B6E"/>
    <w:rPr>
      <w:rFonts w:ascii="Calibri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Cuadrculamediana3-nfasis5">
    <w:name w:val="Medium Grid 3 Accent 5"/>
    <w:basedOn w:val="Tablanormal"/>
    <w:uiPriority w:val="69"/>
    <w:rsid w:val="007B0B6E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Cuadrculamulticolor-nfasis1">
    <w:name w:val="Colorful Grid Accent 1"/>
    <w:basedOn w:val="Tablanormal"/>
    <w:uiPriority w:val="73"/>
    <w:rsid w:val="00A32F47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Sombreadomulticolor-nfasis5">
    <w:name w:val="Colorful Shading Accent 5"/>
    <w:basedOn w:val="Tablanormal"/>
    <w:uiPriority w:val="71"/>
    <w:rsid w:val="00A32F47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uadrculamediana3-nfasis1">
    <w:name w:val="Medium Grid 3 Accent 1"/>
    <w:basedOn w:val="Tablanormal"/>
    <w:uiPriority w:val="69"/>
    <w:rsid w:val="00A32F4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430213"/>
    <w:pPr>
      <w:numPr>
        <w:ilvl w:val="1"/>
      </w:numPr>
    </w:pPr>
    <w:rPr>
      <w:rFonts w:eastAsia="ＭＳ ゴシック"/>
      <w:i/>
      <w:iCs/>
      <w:color w:val="4F81BD"/>
      <w:spacing w:val="15"/>
    </w:rPr>
  </w:style>
  <w:style w:type="character" w:customStyle="1" w:styleId="SubttuloCar">
    <w:name w:val="Subtítulo Car"/>
    <w:link w:val="Subttulo"/>
    <w:uiPriority w:val="11"/>
    <w:rsid w:val="00430213"/>
    <w:rPr>
      <w:rFonts w:ascii="Calibri" w:eastAsia="ＭＳ ゴシック" w:hAnsi="Calibri" w:cs="Times New Roman"/>
      <w:i/>
      <w:iCs/>
      <w:color w:val="4F81BD"/>
      <w:spacing w:val="15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082E3E"/>
    <w:pPr>
      <w:spacing w:before="100" w:beforeAutospacing="1" w:after="100" w:afterAutospacing="1"/>
      <w:jc w:val="left"/>
    </w:pPr>
    <w:rPr>
      <w:rFonts w:ascii="Times New Roman" w:hAnsi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abrielkreplak:Library:Application%20Support:Microsoft:Office:Plantillas%20personales:Mis%20plantillas:Plantilla%20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51F2FF-1F43-EF4D-9DE0-FE28E1E6F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PEC.dot</Template>
  <TotalTime>9</TotalTime>
  <Pages>3</Pages>
  <Words>188</Words>
  <Characters>1037</Characters>
  <Application>Microsoft Macintosh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Definición del escenario</vt:lpstr>
      <vt:lpstr>    Ejercicio 1. Descripción del escenario</vt:lpstr>
    </vt:vector>
  </TitlesOfParts>
  <Company>Leibar Servicios Externos SL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Kreplak</dc:creator>
  <cp:keywords/>
  <dc:description/>
  <cp:lastModifiedBy>Gabriel Kreplak</cp:lastModifiedBy>
  <cp:revision>2</cp:revision>
  <cp:lastPrinted>2016-04-16T11:46:00Z</cp:lastPrinted>
  <dcterms:created xsi:type="dcterms:W3CDTF">2017-11-03T15:05:00Z</dcterms:created>
  <dcterms:modified xsi:type="dcterms:W3CDTF">2017-11-03T22:54:00Z</dcterms:modified>
</cp:coreProperties>
</file>